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Default="0072499D">
      <w:pPr>
        <w:pStyle w:val="Title"/>
      </w:pPr>
      <w:r>
        <w:t>Project Proposal</w:t>
      </w:r>
    </w:p>
    <w:p w:rsidR="00855982" w:rsidRPr="00855982" w:rsidRDefault="0072499D" w:rsidP="00855982">
      <w:pPr>
        <w:pStyle w:val="Heading1"/>
      </w:pPr>
      <w:r>
        <w:t>Abstract</w:t>
      </w:r>
    </w:p>
    <w:p w:rsidR="00855982" w:rsidRDefault="00855982" w:rsidP="0072499D"/>
    <w:p w:rsidR="0072499D" w:rsidRPr="00855982" w:rsidRDefault="0072499D" w:rsidP="0072499D">
      <w:pPr>
        <w:pStyle w:val="Heading1"/>
      </w:pPr>
      <w:r>
        <w:t>The Data</w:t>
      </w:r>
    </w:p>
    <w:p w:rsidR="00256631" w:rsidRDefault="00256631" w:rsidP="00256631"/>
    <w:p w:rsidR="0072499D" w:rsidRPr="00855982" w:rsidRDefault="0072499D" w:rsidP="0072499D">
      <w:pPr>
        <w:pStyle w:val="Heading1"/>
      </w:pPr>
      <w:r>
        <w:t>The Objective</w:t>
      </w:r>
    </w:p>
    <w:p w:rsidR="0072499D" w:rsidRPr="00855982" w:rsidRDefault="0072499D" w:rsidP="00256631"/>
    <w:p w:rsidR="0072499D" w:rsidRPr="00855982" w:rsidRDefault="0072499D" w:rsidP="0072499D">
      <w:pPr>
        <w:pStyle w:val="Heading1"/>
      </w:pPr>
      <w:r>
        <w:t>The Tools</w:t>
      </w:r>
    </w:p>
    <w:p w:rsidR="0072499D" w:rsidRPr="00855982" w:rsidRDefault="0072499D" w:rsidP="00256631"/>
    <w:p w:rsidR="0072499D" w:rsidRPr="00855982" w:rsidRDefault="005041D4" w:rsidP="0072499D">
      <w:pPr>
        <w:pStyle w:val="Heading1"/>
      </w:pPr>
      <w:r>
        <w:t>Conclusion</w:t>
      </w:r>
      <w:bookmarkStart w:id="0" w:name="_GoBack"/>
      <w:bookmarkEnd w:id="0"/>
    </w:p>
    <w:p w:rsidR="0072499D" w:rsidRPr="00855982" w:rsidRDefault="0072499D" w:rsidP="00256631"/>
    <w:sectPr w:rsidR="0072499D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EAF" w:rsidRDefault="00213EAF" w:rsidP="00855982">
      <w:pPr>
        <w:spacing w:after="0" w:line="240" w:lineRule="auto"/>
      </w:pPr>
      <w:r>
        <w:separator/>
      </w:r>
    </w:p>
  </w:endnote>
  <w:endnote w:type="continuationSeparator" w:id="0">
    <w:p w:rsidR="00213EAF" w:rsidRDefault="00213EA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EAF" w:rsidRDefault="00213EAF" w:rsidP="00855982">
      <w:pPr>
        <w:spacing w:after="0" w:line="240" w:lineRule="auto"/>
      </w:pPr>
      <w:r>
        <w:separator/>
      </w:r>
    </w:p>
  </w:footnote>
  <w:footnote w:type="continuationSeparator" w:id="0">
    <w:p w:rsidR="00213EAF" w:rsidRDefault="00213EAF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9D"/>
    <w:rsid w:val="001D4362"/>
    <w:rsid w:val="00213EAF"/>
    <w:rsid w:val="00256631"/>
    <w:rsid w:val="005041D4"/>
    <w:rsid w:val="0072499D"/>
    <w:rsid w:val="007833A7"/>
    <w:rsid w:val="00855982"/>
    <w:rsid w:val="00A10484"/>
    <w:rsid w:val="00F674C2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3CA37"/>
  <w15:chartTrackingRefBased/>
  <w15:docId w15:val="{126CD0E8-9D9C-4270-89EF-CCCFBF39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oorv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Apoorva</dc:creator>
  <cp:lastModifiedBy> </cp:lastModifiedBy>
  <cp:revision>4</cp:revision>
  <dcterms:created xsi:type="dcterms:W3CDTF">2017-11-01T02:28:00Z</dcterms:created>
  <dcterms:modified xsi:type="dcterms:W3CDTF">2017-11-02T08:42:00Z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